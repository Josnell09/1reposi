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159D0A4F" w14:textId="77777777" w:rsidTr="003937ED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1975ADEE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2A249" wp14:editId="66187CA5">
                      <wp:extent cx="2262251" cy="2262251"/>
                      <wp:effectExtent l="38100" t="38100" r="62230" b="62230"/>
                      <wp:docPr id="53" name="Rombo 53" descr="Foto de mujer" title="Foto de muj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DF969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53" o:spid="_x0000_s1026" type="#_x0000_t4" alt="Título: Foto de mujer - Descripción: Foto de mujer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" strokecolor="#99cb38 [3204]" strokeweight="5pt">
                      <v:fill r:id="rId11" o:title="Foto de mujer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4EB3CF" w:themeFill="accent5"/>
          </w:tcPr>
          <w:p w14:paraId="529E4971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4EB3CF" w:themeFill="accent5"/>
            <w:vAlign w:val="center"/>
          </w:tcPr>
          <w:sdt>
            <w:sdtPr>
              <w:id w:val="1049110328"/>
              <w:placeholder>
                <w:docPart w:val="C988D79894E345DFA5CA12A31335EFDA"/>
              </w:placeholder>
              <w:temporary/>
              <w:showingPlcHdr/>
              <w15:appearance w15:val="hidden"/>
            </w:sdtPr>
            <w:sdtEndPr/>
            <w:sdtContent>
              <w:p w14:paraId="1D7466EB" w14:textId="77777777" w:rsidR="006D409C" w:rsidRDefault="006D409C" w:rsidP="00776643">
                <w:pPr>
                  <w:pStyle w:val="Ttulo1"/>
                </w:pPr>
                <w:r w:rsidRPr="00036450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14:paraId="1F70ED5C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44A1305F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76C984C6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472B3A3" wp14:editId="3628C47D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5C47BC" w14:textId="77777777" w:rsidR="006D409C" w:rsidRPr="00AF4EA4" w:rsidRDefault="006D409C" w:rsidP="003937ED">
                                  <w:pPr>
                                    <w:shd w:val="clear" w:color="auto" w:fill="DBEFF5" w:themeFill="accent5" w:themeFillTint="33"/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72B3A3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" adj="-11796480,,5400" path="m2426,347348c2024,270140,402,77580,,372l346895,,2426,347348xe" fillcolor="#4eb3cf [3208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95C47BC" w14:textId="77777777" w:rsidR="006D409C" w:rsidRPr="00AF4EA4" w:rsidRDefault="006D409C" w:rsidP="003937ED">
                            <w:pPr>
                              <w:shd w:val="clear" w:color="auto" w:fill="DBEFF5" w:themeFill="accent5" w:themeFillTint="33"/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BF79F16" w14:textId="669CA9B3" w:rsidR="006D409C" w:rsidRPr="003E0C78" w:rsidRDefault="00CF4A7B" w:rsidP="00776643">
            <w:pPr>
              <w:rPr>
                <w:b/>
                <w:sz w:val="28"/>
                <w:szCs w:val="36"/>
              </w:rPr>
            </w:pPr>
            <w:r w:rsidRPr="003E0C78">
              <w:rPr>
                <w:b/>
                <w:sz w:val="28"/>
                <w:szCs w:val="36"/>
              </w:rPr>
              <w:t xml:space="preserve">Instituto Tecnológico Fabio Amable Mota </w:t>
            </w:r>
            <w:r w:rsidR="004C5662" w:rsidRPr="003E0C78">
              <w:rPr>
                <w:b/>
                <w:sz w:val="28"/>
                <w:szCs w:val="36"/>
              </w:rPr>
              <w:t>(ITFAM)</w:t>
            </w:r>
          </w:p>
          <w:p w14:paraId="2E5532C5" w14:textId="77777777" w:rsidR="004C5662" w:rsidRPr="00036450" w:rsidRDefault="004C5662" w:rsidP="00776643">
            <w:pPr>
              <w:rPr>
                <w:b/>
              </w:rPr>
            </w:pPr>
          </w:p>
          <w:p w14:paraId="559ECBE8" w14:textId="6157B7B0" w:rsidR="006D409C" w:rsidRPr="00906F57" w:rsidRDefault="00AA45FE" w:rsidP="00776643">
            <w:pPr>
              <w:pStyle w:val="Fecha"/>
              <w:rPr>
                <w:sz w:val="22"/>
              </w:rPr>
            </w:pPr>
            <w:r w:rsidRPr="00906F57">
              <w:rPr>
                <w:sz w:val="22"/>
              </w:rPr>
              <w:t>2018</w:t>
            </w:r>
            <w:r w:rsidR="00F12E2B" w:rsidRPr="00906F57">
              <w:rPr>
                <w:sz w:val="22"/>
              </w:rPr>
              <w:t>-2019</w:t>
            </w:r>
            <w:r w:rsidR="006D409C" w:rsidRPr="00906F57">
              <w:rPr>
                <w:sz w:val="22"/>
                <w:lang w:bidi="es-ES"/>
              </w:rPr>
              <w:t xml:space="preserve"> </w:t>
            </w:r>
            <w:r w:rsidR="00390A91" w:rsidRPr="00906F57">
              <w:rPr>
                <w:sz w:val="22"/>
                <w:lang w:bidi="es-ES"/>
              </w:rPr>
              <w:t>A 2020-2021</w:t>
            </w:r>
          </w:p>
          <w:p w14:paraId="480176F8" w14:textId="7D663120" w:rsidR="006D409C" w:rsidRPr="00906F57" w:rsidRDefault="007A4987" w:rsidP="00523CD0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  <w:r w:rsidRPr="00906F57">
              <w:rPr>
                <w:sz w:val="22"/>
                <w:szCs w:val="22"/>
                <w:lang w:bidi="es-ES"/>
              </w:rPr>
              <w:t>Técnico</w:t>
            </w:r>
            <w:r w:rsidR="00523CD0" w:rsidRPr="00906F57">
              <w:rPr>
                <w:sz w:val="22"/>
                <w:szCs w:val="22"/>
                <w:lang w:bidi="es-ES"/>
              </w:rPr>
              <w:t xml:space="preserve"> en Equipos </w:t>
            </w:r>
            <w:r w:rsidR="00F12E2B" w:rsidRPr="00906F57">
              <w:rPr>
                <w:sz w:val="22"/>
                <w:szCs w:val="22"/>
                <w:lang w:bidi="es-ES"/>
              </w:rPr>
              <w:t>Electrónicos</w:t>
            </w:r>
            <w:r w:rsidR="00523CD0" w:rsidRPr="00906F57">
              <w:rPr>
                <w:sz w:val="22"/>
                <w:szCs w:val="22"/>
                <w:lang w:bidi="es-ES"/>
              </w:rPr>
              <w:t xml:space="preserve"> </w:t>
            </w:r>
          </w:p>
          <w:p w14:paraId="7B3DF350" w14:textId="77777777" w:rsidR="006D409C" w:rsidRDefault="006D409C" w:rsidP="00776643"/>
          <w:p w14:paraId="12AC417F" w14:textId="77777777" w:rsidR="006D409C" w:rsidRPr="00036450" w:rsidRDefault="005E1024" w:rsidP="00776643">
            <w:pPr>
              <w:rPr>
                <w:b/>
              </w:rPr>
            </w:pPr>
            <w:sdt>
              <w:sdtPr>
                <w:rPr>
                  <w:b/>
                </w:rPr>
                <w:id w:val="1241451579"/>
                <w:placeholder>
                  <w:docPart w:val="20D85778E3AD47A9B271018003D3BAB4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  <w:lang w:bidi="es-ES"/>
                  </w:rPr>
                  <w:t>[Nombre del centro educativo]</w:t>
                </w:r>
              </w:sdtContent>
            </w:sdt>
          </w:p>
          <w:p w14:paraId="75595B4F" w14:textId="77777777" w:rsidR="006D409C" w:rsidRPr="00036450" w:rsidRDefault="005E1024" w:rsidP="00776643">
            <w:pPr>
              <w:pStyle w:val="Fecha"/>
            </w:pPr>
            <w:sdt>
              <w:sdtPr>
                <w:id w:val="-2093458329"/>
                <w:placeholder>
                  <w:docPart w:val="371BDBA13F074831B332E8DED39EF98A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inicio]</w:t>
                </w:r>
              </w:sdtContent>
            </w:sdt>
            <w:r w:rsidR="006D409C" w:rsidRPr="00036450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364EE1F88EDD43FA836CC017EB8F82C0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finalización]</w:t>
                </w:r>
              </w:sdtContent>
            </w:sdt>
          </w:p>
          <w:sdt>
            <w:sdtPr>
              <w:id w:val="1702519894"/>
              <w:placeholder>
                <w:docPart w:val="8D9DAE2B92284558996B9FBEEA3F3D1E"/>
              </w:placeholder>
              <w:temporary/>
              <w:showingPlcHdr/>
              <w15:appearance w15:val="hidden"/>
            </w:sdtPr>
            <w:sdtEndPr/>
            <w:sdtContent>
              <w:p w14:paraId="0010CC0E" w14:textId="77777777" w:rsidR="006D409C" w:rsidRDefault="006D409C" w:rsidP="00776643">
                <w:r w:rsidRPr="00036450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p>
            </w:sdtContent>
          </w:sdt>
        </w:tc>
      </w:tr>
      <w:tr w:rsidR="006D409C" w14:paraId="74F52414" w14:textId="77777777" w:rsidTr="00B8150E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A4EA5B5" w14:textId="1095C6FF" w:rsidR="006D409C" w:rsidRDefault="00660A8D" w:rsidP="005D47DE">
            <w:pPr>
              <w:pStyle w:val="Ttulo"/>
              <w:rPr>
                <w:sz w:val="48"/>
                <w:szCs w:val="40"/>
              </w:rPr>
            </w:pPr>
            <w:r w:rsidRPr="00322A43">
              <w:rPr>
                <w:sz w:val="48"/>
                <w:szCs w:val="40"/>
              </w:rPr>
              <w:t>Josnell tejeda sicart</w:t>
            </w:r>
          </w:p>
          <w:p w14:paraId="3C3A196F" w14:textId="77777777" w:rsidR="00322A43" w:rsidRDefault="00322A43" w:rsidP="00322A43"/>
          <w:p w14:paraId="28F658EF" w14:textId="77777777" w:rsidR="00322A43" w:rsidRDefault="00322A43" w:rsidP="00322A43"/>
          <w:p w14:paraId="624889E6" w14:textId="77777777" w:rsidR="00322A43" w:rsidRDefault="00322A43" w:rsidP="00322A43"/>
          <w:p w14:paraId="7208DFBD" w14:textId="77777777" w:rsidR="00322A43" w:rsidRDefault="00322A43" w:rsidP="00322A43"/>
          <w:p w14:paraId="0F33B0D9" w14:textId="77777777" w:rsidR="00322A43" w:rsidRDefault="00322A43" w:rsidP="00322A43"/>
          <w:p w14:paraId="1CC7E8EE" w14:textId="77777777" w:rsidR="00322A43" w:rsidRDefault="00322A43" w:rsidP="00322A43"/>
          <w:p w14:paraId="72184AFC" w14:textId="77777777" w:rsidR="00322A43" w:rsidRDefault="00322A43" w:rsidP="00322A43"/>
          <w:p w14:paraId="3D27009B" w14:textId="77777777" w:rsidR="00322A43" w:rsidRDefault="00322A43" w:rsidP="00322A43"/>
          <w:p w14:paraId="2134E26F" w14:textId="77777777" w:rsidR="00322A43" w:rsidRPr="00322A43" w:rsidRDefault="00322A43" w:rsidP="00322A43"/>
          <w:sdt>
            <w:sdtPr>
              <w:rPr>
                <w:spacing w:val="39"/>
                <w:w w:val="98"/>
              </w:rPr>
              <w:id w:val="2107002140"/>
              <w:placeholder>
                <w:docPart w:val="371BB7C3186A4886B702FE2EDB7C0F17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637FC93" w14:textId="77777777" w:rsidR="006D409C" w:rsidRPr="005D47DE" w:rsidRDefault="006D409C" w:rsidP="005D47DE">
                <w:pPr>
                  <w:pStyle w:val="Subttulo"/>
                </w:pPr>
                <w:r w:rsidRPr="001112D2">
                  <w:rPr>
                    <w:spacing w:val="39"/>
                    <w:w w:val="98"/>
                    <w:lang w:bidi="es-ES"/>
                  </w:rPr>
                  <w:t>PUESTO AQU</w:t>
                </w:r>
                <w:r w:rsidRPr="001112D2">
                  <w:rPr>
                    <w:spacing w:val="-6"/>
                    <w:w w:val="98"/>
                    <w:lang w:bidi="es-ES"/>
                  </w:rPr>
                  <w:t>Í</w:t>
                </w:r>
              </w:p>
            </w:sdtContent>
          </w:sdt>
          <w:sdt>
            <w:sdtPr>
              <w:id w:val="-1448076370"/>
              <w:placeholder>
                <w:docPart w:val="B8142367D1DB49CD8BDD0638D41F138D"/>
              </w:placeholder>
              <w:temporary/>
              <w:showingPlcHdr/>
              <w15:appearance w15:val="hidden"/>
            </w:sdtPr>
            <w:sdtEndPr/>
            <w:sdtContent>
              <w:p w14:paraId="6CE17BDA" w14:textId="77777777" w:rsidR="006D409C" w:rsidRPr="005D47DE" w:rsidRDefault="006D409C" w:rsidP="005D47DE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40981DBAA52744FFA3CDC38F95758907"/>
              </w:placeholder>
              <w:temporary/>
              <w:showingPlcHdr/>
              <w15:appearance w15:val="hidden"/>
            </w:sdtPr>
            <w:sdtEndPr/>
            <w:sdtContent>
              <w:p w14:paraId="21593BFB" w14:textId="77777777" w:rsidR="006D409C" w:rsidRDefault="006D409C" w:rsidP="00A75FCE">
                <w:pPr>
                  <w:pStyle w:val="Textodeperfil"/>
                </w:pPr>
                <w:r w:rsidRPr="001112D2">
                  <w:rPr>
                    <w:lang w:val="en-US" w:bidi="es-ES"/>
                  </w:rPr>
                  <w:t xml:space="preserve">Lorem ipsum dolor sit amet, consectetuer adipiscing elit. </w:t>
                </w:r>
                <w:r w:rsidRPr="00036450">
                  <w:rPr>
                    <w:lang w:bidi="es-ES"/>
                  </w:rPr>
                  <w:t xml:space="preserve">Maecenas porttitor congue massa. Fusce posuere, magna sed pulvinar ultricies, purus lectus malesuada libero, sit amet commodo magna eros quis urna.Nunc viverra imperdiet enim. Fusce est. Vivamus a tellus.Pellentesque habitant morbi tristique senectus et netus et malesuada fames ac turpis egestas. Lorem ipsum dolor sit amet, consectetuer adipiscing elit. Maecenas porttitor congue massa. Fusce posuere, </w:t>
                </w:r>
              </w:p>
            </w:sdtContent>
          </w:sdt>
          <w:p w14:paraId="775EC14E" w14:textId="77777777" w:rsidR="006D409C" w:rsidRDefault="006D409C" w:rsidP="005D47DE"/>
          <w:sdt>
            <w:sdtPr>
              <w:id w:val="-1954003311"/>
              <w:placeholder>
                <w:docPart w:val="05F5AAE2582B417282B965752988B2E0"/>
              </w:placeholder>
              <w:temporary/>
              <w:showingPlcHdr/>
              <w15:appearance w15:val="hidden"/>
            </w:sdtPr>
            <w:sdtEndPr/>
            <w:sdtContent>
              <w:p w14:paraId="092AC53A" w14:textId="77777777" w:rsidR="006D409C" w:rsidRDefault="006D409C" w:rsidP="005D47DE">
                <w:pPr>
                  <w:pStyle w:val="Ttulo2"/>
                </w:pPr>
                <w:r w:rsidRPr="005D47DE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93C538FAAB443CC8C07AFEFEB1DF587"/>
              </w:placeholder>
              <w:temporary/>
              <w:showingPlcHdr/>
              <w15:appearance w15:val="hidden"/>
            </w:sdtPr>
            <w:sdtEndPr/>
            <w:sdtContent>
              <w:p w14:paraId="48DCE729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CBA3314ADC7F4BFA8C9329B99AAABFE2"/>
              </w:placeholder>
              <w:temporary/>
              <w:showingPlcHdr/>
              <w15:appearance w15:val="hidden"/>
            </w:sdtPr>
            <w:sdtEndPr/>
            <w:sdtContent>
              <w:p w14:paraId="5D9CE65C" w14:textId="77777777" w:rsidR="006D409C" w:rsidRDefault="006D409C" w:rsidP="00A75FCE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14:paraId="673E48C9" w14:textId="77777777" w:rsidR="006D409C" w:rsidRPr="004D3011" w:rsidRDefault="006D409C" w:rsidP="00A75FCE">
            <w:pPr>
              <w:pStyle w:val="Informacindecontacto"/>
            </w:pPr>
          </w:p>
          <w:sdt>
            <w:sdtPr>
              <w:id w:val="67859272"/>
              <w:placeholder>
                <w:docPart w:val="0C29159270BD4CA9BB26BAB7DEC9E699"/>
              </w:placeholder>
              <w:temporary/>
              <w:showingPlcHdr/>
              <w15:appearance w15:val="hidden"/>
            </w:sdtPr>
            <w:sdtEndPr/>
            <w:sdtContent>
              <w:p w14:paraId="5B7B4067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EF3E7586A5464A2F8D6EF81B9A312A12"/>
              </w:placeholder>
              <w:temporary/>
              <w:showingPlcHdr/>
              <w15:appearance w15:val="hidden"/>
            </w:sdtPr>
            <w:sdtEndPr/>
            <w:sdtContent>
              <w:p w14:paraId="22629326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14:paraId="3AB3E994" w14:textId="77777777" w:rsidR="006D409C" w:rsidRDefault="006D409C" w:rsidP="005D47DE"/>
          <w:sdt>
            <w:sdtPr>
              <w:id w:val="-240260293"/>
              <w:placeholder>
                <w:docPart w:val="DCE1758FFAA243EDAAD9327F59328BD7"/>
              </w:placeholder>
              <w:temporary/>
              <w:showingPlcHdr/>
              <w15:appearance w15:val="hidden"/>
            </w:sdtPr>
            <w:sdtEndPr/>
            <w:sdtContent>
              <w:p w14:paraId="2314A544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6A14D4A7" w14:textId="77777777" w:rsidR="006D409C" w:rsidRDefault="005E1024" w:rsidP="005D47DE">
            <w:sdt>
              <w:sdtPr>
                <w:id w:val="-1223903890"/>
                <w:placeholder>
                  <w:docPart w:val="30B167CA5104444798C76D3E789AFBDA"/>
                </w:placeholder>
                <w:temporary/>
                <w:showingPlcHdr/>
                <w15:appearance w15:val="hidden"/>
              </w:sdtPr>
              <w:sdtEndPr/>
              <w:sdtContent>
                <w:hyperlink r:id="rId12" w:history="1">
                  <w:r w:rsidR="006D409C" w:rsidRPr="00C10B2A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sdtContent>
            </w:sdt>
          </w:p>
        </w:tc>
        <w:tc>
          <w:tcPr>
            <w:tcW w:w="504" w:type="dxa"/>
            <w:shd w:val="clear" w:color="auto" w:fill="31521B" w:themeFill="accent2" w:themeFillShade="80"/>
          </w:tcPr>
          <w:p w14:paraId="3C2EF84A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FBBA854769574510A44F08516B1E19CD"/>
              </w:placeholder>
              <w:temporary/>
              <w:showingPlcHdr/>
              <w15:appearance w15:val="hidden"/>
            </w:sdtPr>
            <w:sdtEndPr/>
            <w:sdtContent>
              <w:p w14:paraId="70F7FEC1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422DC22D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7B75F7B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77AE243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8E645EF" wp14:editId="0515A03E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A5DD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E645EF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0EA5DD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EAF427E" w14:textId="77777777" w:rsidR="006D409C" w:rsidRDefault="005E1024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-1315797015"/>
                <w:placeholder>
                  <w:docPart w:val="07BB4FE18F7B47E3A01CB9503A313FFB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-1167319978"/>
                <w:placeholder>
                  <w:docPart w:val="5059C107E99C460FAB1E99303FCE817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036450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5496BBC1" w14:textId="77777777" w:rsidR="006D409C" w:rsidRPr="00036450" w:rsidRDefault="005E1024" w:rsidP="00776643">
            <w:sdt>
              <w:sdtPr>
                <w:id w:val="157580464"/>
                <w:placeholder>
                  <w:docPart w:val="69317A9C00054BA087033E40EF49CDBB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inicio]</w:t>
                </w:r>
              </w:sdtContent>
            </w:sdt>
            <w:r w:rsidR="006D409C" w:rsidRPr="00036450">
              <w:rPr>
                <w:lang w:bidi="es-ES"/>
              </w:rPr>
              <w:t>-</w:t>
            </w:r>
            <w:sdt>
              <w:sdtPr>
                <w:id w:val="-1101104884"/>
                <w:placeholder>
                  <w:docPart w:val="37A2F2DD92F84206AA8136897C2CEE41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finalización]</w:t>
                </w:r>
              </w:sdtContent>
            </w:sdt>
          </w:p>
          <w:p w14:paraId="35ADCF2E" w14:textId="77777777" w:rsidR="006D409C" w:rsidRDefault="005E1024" w:rsidP="00776643">
            <w:sdt>
              <w:sdtPr>
                <w:id w:val="2029511879"/>
                <w:placeholder>
                  <w:docPart w:val="242274C0060B4004937D67FBBB7753D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036450">
              <w:rPr>
                <w:lang w:bidi="es-ES"/>
              </w:rPr>
              <w:t xml:space="preserve"> </w:t>
            </w:r>
          </w:p>
          <w:p w14:paraId="67F1D90C" w14:textId="77777777" w:rsidR="006D409C" w:rsidRDefault="006D409C" w:rsidP="00776643"/>
          <w:p w14:paraId="44208A2F" w14:textId="77777777" w:rsidR="006D409C" w:rsidRPr="004D3011" w:rsidRDefault="005E1024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1349680342"/>
                <w:placeholder>
                  <w:docPart w:val="EE551C123F7B48A79D68D7CABEC22B1E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901015838"/>
                <w:placeholder>
                  <w:docPart w:val="42EEEFC9BCCB43D0A2FC84276E3F6F7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2F620B56" w14:textId="77777777" w:rsidR="006D409C" w:rsidRPr="004D3011" w:rsidRDefault="005E1024" w:rsidP="00776643">
            <w:sdt>
              <w:sdtPr>
                <w:id w:val="1427539568"/>
                <w:placeholder>
                  <w:docPart w:val="88C8D8E226C24CCAB808F6F43987CE2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-1046213544"/>
                <w:placeholder>
                  <w:docPart w:val="6A802BA6BAAF4764A268B11BC1DBA004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5F59A90C" w14:textId="77777777" w:rsidR="006D409C" w:rsidRPr="004D3011" w:rsidRDefault="005E1024" w:rsidP="00776643">
            <w:sdt>
              <w:sdtPr>
                <w:id w:val="-448162616"/>
                <w:placeholder>
                  <w:docPart w:val="D7BEBA59AD9C41F5A03504F9284C3A2D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4D3011">
              <w:rPr>
                <w:lang w:bidi="es-ES"/>
              </w:rPr>
              <w:t xml:space="preserve"> </w:t>
            </w:r>
          </w:p>
          <w:p w14:paraId="0DB72427" w14:textId="77777777" w:rsidR="006D409C" w:rsidRDefault="006D409C" w:rsidP="00776643"/>
          <w:p w14:paraId="45F2AA22" w14:textId="77777777" w:rsidR="006D409C" w:rsidRPr="004D3011" w:rsidRDefault="005E1024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1676228846"/>
                <w:placeholder>
                  <w:docPart w:val="F358ABD1EC824BC986857C894AA49C0A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107463904"/>
                <w:placeholder>
                  <w:docPart w:val="57CE257BE7C347228F6FDDBA940B03A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0975BC83" w14:textId="77777777" w:rsidR="006D409C" w:rsidRPr="004D3011" w:rsidRDefault="005E1024" w:rsidP="00776643">
            <w:sdt>
              <w:sdtPr>
                <w:id w:val="-1949918139"/>
                <w:placeholder>
                  <w:docPart w:val="54675F91B59D43E88503A278C328F43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1482970291"/>
                <w:placeholder>
                  <w:docPart w:val="5D50844330D94BC0AC59198A9635CCAC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04CD9F1F" w14:textId="77777777" w:rsidR="006D409C" w:rsidRDefault="005E1024" w:rsidP="00776643">
            <w:sdt>
              <w:sdtPr>
                <w:id w:val="-1480993500"/>
                <w:placeholder>
                  <w:docPart w:val="275E07D1507B45E6B1E1F0FF6E03F913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4D3011">
              <w:rPr>
                <w:lang w:bidi="es-ES"/>
              </w:rPr>
              <w:t xml:space="preserve"> </w:t>
            </w:r>
          </w:p>
          <w:p w14:paraId="5F5E1E35" w14:textId="77777777" w:rsidR="006D409C" w:rsidRDefault="006D409C" w:rsidP="00776643"/>
          <w:p w14:paraId="38B9CF11" w14:textId="77777777" w:rsidR="006D409C" w:rsidRPr="004D3011" w:rsidRDefault="005E1024" w:rsidP="005D47DE">
            <w:pPr>
              <w:rPr>
                <w:bCs/>
              </w:rPr>
            </w:pPr>
            <w:sdt>
              <w:sdtPr>
                <w:rPr>
                  <w:b/>
                </w:rPr>
                <w:id w:val="-2042346280"/>
                <w:placeholder>
                  <w:docPart w:val="9DD6153C508940BA96005EEC77ED16DA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917971475"/>
                <w:placeholder>
                  <w:docPart w:val="CCA4A88E3A2F494E9518D8FC75A63BF0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4B4983A9" w14:textId="77777777" w:rsidR="006D409C" w:rsidRPr="004D3011" w:rsidRDefault="005E1024" w:rsidP="005D47DE">
            <w:sdt>
              <w:sdtPr>
                <w:id w:val="-284509808"/>
                <w:placeholder>
                  <w:docPart w:val="8DCE58B08C324903ABBDA18B85C06ED3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937493861"/>
                <w:placeholder>
                  <w:docPart w:val="B3AE347973604D9D88037E57DB7EBA1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5E4CC4FB" w14:textId="77777777" w:rsidR="006D409C" w:rsidRDefault="005E1024" w:rsidP="005D47DE">
            <w:sdt>
              <w:sdtPr>
                <w:id w:val="1137990862"/>
                <w:placeholder>
                  <w:docPart w:val="9E295911180D49549EC91786553EB31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 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</w:p>
        </w:tc>
      </w:tr>
      <w:tr w:rsidR="006D409C" w14:paraId="7B560D5B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707F0EE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556B12CC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BAD7FCED28CB4FF88E27871E158E5D80"/>
              </w:placeholder>
              <w:temporary/>
              <w:showingPlcHdr/>
              <w15:appearance w15:val="hidden"/>
            </w:sdtPr>
            <w:sdtEndPr/>
            <w:sdtContent>
              <w:p w14:paraId="07BD1187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776643">
                  <w:rPr>
                    <w:rStyle w:val="Ttulo2Car"/>
                    <w:b w:val="0"/>
                    <w:sz w:val="48"/>
                    <w:szCs w:val="32"/>
                    <w:lang w:bidi="es-ES"/>
                  </w:rPr>
                  <w:t>APTITUDES</w:t>
                </w:r>
              </w:p>
            </w:sdtContent>
          </w:sdt>
        </w:tc>
      </w:tr>
      <w:tr w:rsidR="006D409C" w14:paraId="2B5AB26F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2F4B476F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6002C09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9B129C4" wp14:editId="0C9C035F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7366A7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B129C4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B7366A7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7FA656BE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583A0BB5" wp14:editId="45E0016F">
                  <wp:extent cx="3756660" cy="15240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517C0618" w14:textId="77777777" w:rsidR="00153B84" w:rsidRDefault="00153B84" w:rsidP="005D47DE"/>
    <w:sectPr w:rsidR="00153B84" w:rsidSect="00B8150E">
      <w:headerReference w:type="default" r:id="rId14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3B14" w14:textId="77777777" w:rsidR="005E1024" w:rsidRDefault="005E1024" w:rsidP="00C51CF5">
      <w:r>
        <w:separator/>
      </w:r>
    </w:p>
  </w:endnote>
  <w:endnote w:type="continuationSeparator" w:id="0">
    <w:p w14:paraId="5C39DF33" w14:textId="77777777" w:rsidR="005E1024" w:rsidRDefault="005E102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8D57" w14:textId="77777777" w:rsidR="005E1024" w:rsidRDefault="005E1024" w:rsidP="00C51CF5">
      <w:r>
        <w:separator/>
      </w:r>
    </w:p>
  </w:footnote>
  <w:footnote w:type="continuationSeparator" w:id="0">
    <w:p w14:paraId="3D387DE1" w14:textId="77777777" w:rsidR="005E1024" w:rsidRDefault="005E102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80D5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0943C0" wp14:editId="0178FBB0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8A9B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0EB0D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15"/>
    <w:rsid w:val="00013D8A"/>
    <w:rsid w:val="000521EF"/>
    <w:rsid w:val="000A545F"/>
    <w:rsid w:val="000F3BEA"/>
    <w:rsid w:val="000F6B9F"/>
    <w:rsid w:val="0010314C"/>
    <w:rsid w:val="001112D2"/>
    <w:rsid w:val="00136262"/>
    <w:rsid w:val="00153B84"/>
    <w:rsid w:val="00196AAB"/>
    <w:rsid w:val="001A4D1A"/>
    <w:rsid w:val="001B0B3D"/>
    <w:rsid w:val="002018B1"/>
    <w:rsid w:val="00322A43"/>
    <w:rsid w:val="00390A91"/>
    <w:rsid w:val="003937ED"/>
    <w:rsid w:val="003B0DB8"/>
    <w:rsid w:val="003E0C78"/>
    <w:rsid w:val="00431999"/>
    <w:rsid w:val="00443E2D"/>
    <w:rsid w:val="004C5662"/>
    <w:rsid w:val="00523CD0"/>
    <w:rsid w:val="00572086"/>
    <w:rsid w:val="00597871"/>
    <w:rsid w:val="005D47DE"/>
    <w:rsid w:val="005E1024"/>
    <w:rsid w:val="005F364E"/>
    <w:rsid w:val="0062123A"/>
    <w:rsid w:val="006230B3"/>
    <w:rsid w:val="00635EF0"/>
    <w:rsid w:val="00646E75"/>
    <w:rsid w:val="00660A8D"/>
    <w:rsid w:val="00663587"/>
    <w:rsid w:val="006D409C"/>
    <w:rsid w:val="006F774F"/>
    <w:rsid w:val="00776643"/>
    <w:rsid w:val="00797579"/>
    <w:rsid w:val="007A4987"/>
    <w:rsid w:val="007D0F5B"/>
    <w:rsid w:val="007F2215"/>
    <w:rsid w:val="00826919"/>
    <w:rsid w:val="00842827"/>
    <w:rsid w:val="00882E29"/>
    <w:rsid w:val="008F290E"/>
    <w:rsid w:val="00906F57"/>
    <w:rsid w:val="00942045"/>
    <w:rsid w:val="00942E41"/>
    <w:rsid w:val="00964B9F"/>
    <w:rsid w:val="009F215D"/>
    <w:rsid w:val="00A73BCA"/>
    <w:rsid w:val="00A75FCE"/>
    <w:rsid w:val="00AA45FE"/>
    <w:rsid w:val="00AC5509"/>
    <w:rsid w:val="00AF4EA4"/>
    <w:rsid w:val="00B0669D"/>
    <w:rsid w:val="00B16CAA"/>
    <w:rsid w:val="00B8150E"/>
    <w:rsid w:val="00B90CEF"/>
    <w:rsid w:val="00B95D4D"/>
    <w:rsid w:val="00C51CF5"/>
    <w:rsid w:val="00C723DE"/>
    <w:rsid w:val="00C93D20"/>
    <w:rsid w:val="00CA407F"/>
    <w:rsid w:val="00CF4A7B"/>
    <w:rsid w:val="00D00A30"/>
    <w:rsid w:val="00D8438A"/>
    <w:rsid w:val="00DC71AE"/>
    <w:rsid w:val="00E55D74"/>
    <w:rsid w:val="00E774C3"/>
    <w:rsid w:val="00E8541C"/>
    <w:rsid w:val="00F12E2B"/>
    <w:rsid w:val="00F2249D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1E12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Listaconvietas">
    <w:name w:val="List Bullet"/>
    <w:basedOn w:val="Normal"/>
    <w:uiPriority w:val="99"/>
    <w:rsid w:val="002018B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20c3488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D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someon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88D79894E345DFA5CA12A31335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C0D5D-6EBD-4A37-AD56-92CA5A0FD118}"/>
      </w:docPartPr>
      <w:docPartBody>
        <w:p w:rsidR="00000000" w:rsidRDefault="006D5FA6">
          <w:pPr>
            <w:pStyle w:val="C988D79894E345DFA5CA12A31335EFDA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20D85778E3AD47A9B271018003D3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62EDA-D129-4F54-B00F-1EDC76226D99}"/>
      </w:docPartPr>
      <w:docPartBody>
        <w:p w:rsidR="00000000" w:rsidRDefault="006D5FA6">
          <w:pPr>
            <w:pStyle w:val="20D85778E3AD47A9B271018003D3BAB4"/>
          </w:pPr>
          <w:r w:rsidRPr="00036450">
            <w:rPr>
              <w:b/>
              <w:lang w:bidi="es-ES"/>
            </w:rPr>
            <w:t>[Nombre del centro educativo]</w:t>
          </w:r>
        </w:p>
      </w:docPartBody>
    </w:docPart>
    <w:docPart>
      <w:docPartPr>
        <w:name w:val="371BDBA13F074831B332E8DED39EF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9E36-7B2C-43CA-B2EB-750405019FC1}"/>
      </w:docPartPr>
      <w:docPartBody>
        <w:p w:rsidR="00000000" w:rsidRDefault="006D5FA6">
          <w:pPr>
            <w:pStyle w:val="371BDBA13F074831B332E8DED39EF98A"/>
          </w:pPr>
          <w:r w:rsidRPr="00036450">
            <w:rPr>
              <w:lang w:bidi="es-ES"/>
            </w:rPr>
            <w:t>[Fecha de inicio]</w:t>
          </w:r>
        </w:p>
      </w:docPartBody>
    </w:docPart>
    <w:docPart>
      <w:docPartPr>
        <w:name w:val="364EE1F88EDD43FA836CC017EB8F8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94591-C37C-4A5B-80A2-3ABE06A4F12B}"/>
      </w:docPartPr>
      <w:docPartBody>
        <w:p w:rsidR="00000000" w:rsidRDefault="006D5FA6">
          <w:pPr>
            <w:pStyle w:val="364EE1F88EDD43FA836CC017EB8F82C0"/>
          </w:pPr>
          <w:r w:rsidRPr="00036450">
            <w:rPr>
              <w:lang w:bidi="es-ES"/>
            </w:rPr>
            <w:t>[Fecha de finalización]</w:t>
          </w:r>
        </w:p>
      </w:docPartBody>
    </w:docPart>
    <w:docPart>
      <w:docPartPr>
        <w:name w:val="8D9DAE2B92284558996B9FBEEA3F3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99D9-F10E-487F-9C31-D19EE1E1C052}"/>
      </w:docPartPr>
      <w:docPartBody>
        <w:p w:rsidR="00000000" w:rsidRDefault="006D5FA6">
          <w:pPr>
            <w:pStyle w:val="8D9DAE2B92284558996B9FBEEA3F3D1E"/>
          </w:pPr>
          <w:r w:rsidRPr="00036450">
            <w:rPr>
              <w:lang w:bidi="es-ES"/>
            </w:rPr>
            <w:t xml:space="preserve">[Puede presumir de sus buenas notas y mencionar las recompensas y honores recibidos. No dude en </w:t>
          </w:r>
          <w:r w:rsidRPr="00036450">
            <w:rPr>
              <w:lang w:bidi="es-ES"/>
            </w:rPr>
            <w:t>comentar brevemente sus tareas actuales].</w:t>
          </w:r>
        </w:p>
      </w:docPartBody>
    </w:docPart>
    <w:docPart>
      <w:docPartPr>
        <w:name w:val="371BB7C3186A4886B702FE2EDB7C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54DB-8CD8-43FB-BDFD-A0F3C7B505DE}"/>
      </w:docPartPr>
      <w:docPartBody>
        <w:p w:rsidR="00000000" w:rsidRDefault="006D5FA6">
          <w:pPr>
            <w:pStyle w:val="371BB7C3186A4886B702FE2EDB7C0F17"/>
          </w:pPr>
          <w:r w:rsidRPr="001112D2">
            <w:rPr>
              <w:spacing w:val="39"/>
              <w:w w:val="98"/>
              <w:lang w:bidi="es-ES"/>
            </w:rPr>
            <w:t>PUESTO AQU</w:t>
          </w:r>
          <w:r w:rsidRPr="001112D2">
            <w:rPr>
              <w:spacing w:val="-6"/>
              <w:w w:val="98"/>
              <w:lang w:bidi="es-ES"/>
            </w:rPr>
            <w:t>Í</w:t>
          </w:r>
        </w:p>
      </w:docPartBody>
    </w:docPart>
    <w:docPart>
      <w:docPartPr>
        <w:name w:val="B8142367D1DB49CD8BDD0638D41F1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12D2-121B-4B31-8078-D6EE33F7B078}"/>
      </w:docPartPr>
      <w:docPartBody>
        <w:p w:rsidR="00000000" w:rsidRDefault="006D5FA6">
          <w:pPr>
            <w:pStyle w:val="B8142367D1DB49CD8BDD0638D41F138D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40981DBAA52744FFA3CDC38F95758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253E-DF61-4059-AA55-97138FDCB441}"/>
      </w:docPartPr>
      <w:docPartBody>
        <w:p w:rsidR="00000000" w:rsidRDefault="006D5FA6">
          <w:pPr>
            <w:pStyle w:val="40981DBAA52744FFA3CDC38F95758907"/>
          </w:pPr>
          <w:r w:rsidRPr="001112D2">
            <w:rPr>
              <w:lang w:val="en-US" w:bidi="es-ES"/>
            </w:rPr>
            <w:t xml:space="preserve">Lorem ipsum dolor sit amet, consectetuer adipiscing elit. </w:t>
          </w:r>
          <w:r w:rsidRPr="00036450">
            <w:rPr>
              <w:lang w:bidi="es-ES"/>
            </w:rPr>
            <w:t>Maecenas porttitor congue massa. Fusce posuere, magna sed pulvinar ultricies, purus lectus malesuada libero, sit amet commodo</w:t>
          </w:r>
          <w:r w:rsidRPr="00036450">
            <w:rPr>
              <w:lang w:bidi="es-ES"/>
            </w:rPr>
            <w:t xml:space="preserve"> magna eros quis urna.Nunc viverra imperdiet enim. Fusce est. Vivamus a tellus.Pellentesque habitant morbi tristique senectus et netus et malesuada fames ac turpis egestas. Lorem ipsum dolor sit amet, consectetuer adipiscing elit. Maecenas porttitor congue</w:t>
          </w:r>
          <w:r w:rsidRPr="00036450">
            <w:rPr>
              <w:lang w:bidi="es-ES"/>
            </w:rPr>
            <w:t xml:space="preserve"> massa. Fusce posuere, </w:t>
          </w:r>
        </w:p>
      </w:docPartBody>
    </w:docPart>
    <w:docPart>
      <w:docPartPr>
        <w:name w:val="05F5AAE2582B417282B965752988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FDC2-7A3A-4E00-B2ED-B51ECC05AD90}"/>
      </w:docPartPr>
      <w:docPartBody>
        <w:p w:rsidR="00000000" w:rsidRDefault="006D5FA6">
          <w:pPr>
            <w:pStyle w:val="05F5AAE2582B417282B965752988B2E0"/>
          </w:pPr>
          <w:r w:rsidRPr="005D47DE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293C538FAAB443CC8C07AFEFEB1DF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C748-B48A-4B4A-9875-AC95358AA230}"/>
      </w:docPartPr>
      <w:docPartBody>
        <w:p w:rsidR="00000000" w:rsidRDefault="006D5FA6">
          <w:pPr>
            <w:pStyle w:val="293C538FAAB443CC8C07AFEFEB1DF587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CBA3314ADC7F4BFA8C9329B99AAAB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2B48-4374-488B-8991-DC03C765A7D8}"/>
      </w:docPartPr>
      <w:docPartBody>
        <w:p w:rsidR="00000000" w:rsidRDefault="006D5FA6">
          <w:pPr>
            <w:pStyle w:val="CBA3314ADC7F4BFA8C9329B99AAABFE2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0C29159270BD4CA9BB26BAB7DEC9E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DF4B0-4CC1-424D-BC08-8CA3428E8720}"/>
      </w:docPartPr>
      <w:docPartBody>
        <w:p w:rsidR="00000000" w:rsidRDefault="006D5FA6">
          <w:pPr>
            <w:pStyle w:val="0C29159270BD4CA9BB26BAB7DEC9E699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EF3E7586A5464A2F8D6EF81B9A312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A6479-CEB7-499E-AB5E-81BE6015E9F0}"/>
      </w:docPartPr>
      <w:docPartBody>
        <w:p w:rsidR="00000000" w:rsidRDefault="006D5FA6">
          <w:pPr>
            <w:pStyle w:val="EF3E7586A5464A2F8D6EF81B9A312A12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DCE1758FFAA243EDAAD9327F5932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3540-7588-46C7-9C1D-391892EEA84E}"/>
      </w:docPartPr>
      <w:docPartBody>
        <w:p w:rsidR="00000000" w:rsidRDefault="006D5FA6">
          <w:pPr>
            <w:pStyle w:val="DCE1758FFAA243EDAAD9327F59328BD7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30B167CA5104444798C76D3E789A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2789F-E017-4146-85DA-FFDD9F22B2FD}"/>
      </w:docPartPr>
      <w:docPartBody>
        <w:p w:rsidR="00000000" w:rsidRDefault="006D5FA6">
          <w:pPr>
            <w:pStyle w:val="30B167CA5104444798C76D3E789AFBDA"/>
          </w:pPr>
          <w:hyperlink r:id="rId4" w:history="1">
            <w:r w:rsidRPr="00C10B2A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  <w:docPart>
      <w:docPartPr>
        <w:name w:val="FBBA854769574510A44F08516B1E1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35D47-5007-4B4F-A3A7-2B06932708B1}"/>
      </w:docPartPr>
      <w:docPartBody>
        <w:p w:rsidR="00000000" w:rsidRDefault="006D5FA6">
          <w:pPr>
            <w:pStyle w:val="FBBA854769574510A44F08516B1E19CD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07BB4FE18F7B47E3A01CB9503A313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8BEB-DA48-41AC-B675-A98AA012559C}"/>
      </w:docPartPr>
      <w:docPartBody>
        <w:p w:rsidR="00000000" w:rsidRDefault="006D5FA6">
          <w:pPr>
            <w:pStyle w:val="07BB4FE18F7B47E3A01CB9503A313FFB"/>
          </w:pPr>
          <w:r w:rsidRPr="00036450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5059C107E99C460FAB1E99303FCE8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A93-6BB6-4C76-93DE-E7E2836FB052}"/>
      </w:docPartPr>
      <w:docPartBody>
        <w:p w:rsidR="00000000" w:rsidRDefault="006D5FA6">
          <w:pPr>
            <w:pStyle w:val="5059C107E99C460FAB1E99303FCE8174"/>
          </w:pPr>
          <w:r w:rsidRPr="00036450">
            <w:rPr>
              <w:b/>
              <w:lang w:bidi="es-ES"/>
            </w:rPr>
            <w:t>[PUESTO]</w:t>
          </w:r>
        </w:p>
      </w:docPartBody>
    </w:docPart>
    <w:docPart>
      <w:docPartPr>
        <w:name w:val="69317A9C00054BA087033E40EF49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84E26-8CD5-4482-9E25-59AA0E9C74D3}"/>
      </w:docPartPr>
      <w:docPartBody>
        <w:p w:rsidR="00000000" w:rsidRDefault="006D5FA6">
          <w:pPr>
            <w:pStyle w:val="69317A9C00054BA087033E40EF49CDBB"/>
          </w:pPr>
          <w:r w:rsidRPr="00036450">
            <w:rPr>
              <w:lang w:bidi="es-ES"/>
            </w:rPr>
            <w:t>[Fecha de inicio]</w:t>
          </w:r>
        </w:p>
      </w:docPartBody>
    </w:docPart>
    <w:docPart>
      <w:docPartPr>
        <w:name w:val="37A2F2DD92F84206AA8136897C2CE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1320-99A0-4A6F-9F5F-563640EFEC55}"/>
      </w:docPartPr>
      <w:docPartBody>
        <w:p w:rsidR="00000000" w:rsidRDefault="006D5FA6">
          <w:pPr>
            <w:pStyle w:val="37A2F2DD92F84206AA8136897C2CEE41"/>
          </w:pPr>
          <w:r w:rsidRPr="00036450">
            <w:rPr>
              <w:lang w:bidi="es-ES"/>
            </w:rPr>
            <w:t xml:space="preserve">[Fecha de </w:t>
          </w:r>
          <w:r w:rsidRPr="00036450">
            <w:rPr>
              <w:lang w:bidi="es-ES"/>
            </w:rPr>
            <w:t>finalización]</w:t>
          </w:r>
        </w:p>
      </w:docPartBody>
    </w:docPart>
    <w:docPart>
      <w:docPartPr>
        <w:name w:val="242274C0060B4004937D67FBBB77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5F53-2CE7-4B4E-9439-F0DA8425C7E4}"/>
      </w:docPartPr>
      <w:docPartBody>
        <w:p w:rsidR="00000000" w:rsidRDefault="006D5FA6">
          <w:pPr>
            <w:pStyle w:val="242274C0060B4004937D67FBBB7753D9"/>
          </w:pPr>
          <w:r w:rsidRPr="00036450">
            <w:rPr>
              <w:lang w:bidi="es-ES"/>
            </w:rPr>
            <w:t>[Describa sus responsabilidades y logros recalcando el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impacto y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EE551C123F7B48A79D68D7CABEC22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53EE-26CC-45AF-A3E5-2E93C5482F7B}"/>
      </w:docPartPr>
      <w:docPartBody>
        <w:p w:rsidR="00000000" w:rsidRDefault="006D5FA6">
          <w:pPr>
            <w:pStyle w:val="EE551C123F7B48A79D68D7CABEC22B1E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42EEEFC9BCCB43D0A2FC84276E3F6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DE27-1608-4F16-A94B-BD6BECFF6B82}"/>
      </w:docPartPr>
      <w:docPartBody>
        <w:p w:rsidR="00000000" w:rsidRDefault="006D5FA6">
          <w:pPr>
            <w:pStyle w:val="42EEEFC9BCCB43D0A2FC84276E3F6F7D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88C8D8E226C24CCAB808F6F43987C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F87F-651C-4140-AD61-322DA90023E1}"/>
      </w:docPartPr>
      <w:docPartBody>
        <w:p w:rsidR="00000000" w:rsidRDefault="006D5FA6">
          <w:pPr>
            <w:pStyle w:val="88C8D8E226C24CCAB808F6F43987CE22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6A802BA6BAAF4764A268B11BC1DBA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59F2B-B8B4-49B9-B6F6-A429AA018C71}"/>
      </w:docPartPr>
      <w:docPartBody>
        <w:p w:rsidR="00000000" w:rsidRDefault="006D5FA6">
          <w:pPr>
            <w:pStyle w:val="6A802BA6BAAF4764A268B11BC1DBA004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D7BEBA59AD9C41F5A03504F9284C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339D6-2E19-474F-A295-43B62BE4E832}"/>
      </w:docPartPr>
      <w:docPartBody>
        <w:p w:rsidR="00000000" w:rsidRDefault="006D5FA6">
          <w:pPr>
            <w:pStyle w:val="D7BEBA59AD9C41F5A03504F9284C3A2D"/>
          </w:pPr>
          <w:r w:rsidRPr="004D3011">
            <w:rPr>
              <w:lang w:bidi="es-ES"/>
            </w:rPr>
            <w:t xml:space="preserve">[Describa sus </w:t>
          </w:r>
          <w:r w:rsidRPr="004D3011">
            <w:rPr>
              <w:lang w:bidi="es-ES"/>
            </w:rPr>
            <w:t>responsabilidades y logros recalcando el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impacto 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F358ABD1EC824BC986857C894AA4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F7AE-9CEA-4A70-B8B4-DF7C488B975C}"/>
      </w:docPartPr>
      <w:docPartBody>
        <w:p w:rsidR="00000000" w:rsidRDefault="006D5FA6">
          <w:pPr>
            <w:pStyle w:val="F358ABD1EC824BC986857C894AA49C0A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57CE257BE7C347228F6FDDBA940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E767-6F31-44CF-BAD4-987AC9497384}"/>
      </w:docPartPr>
      <w:docPartBody>
        <w:p w:rsidR="00000000" w:rsidRDefault="006D5FA6">
          <w:pPr>
            <w:pStyle w:val="57CE257BE7C347228F6FDDBA940B03AB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54675F91B59D43E88503A278C328F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6339F-B989-4CA5-90D1-AF60F7BA8417}"/>
      </w:docPartPr>
      <w:docPartBody>
        <w:p w:rsidR="00000000" w:rsidRDefault="006D5FA6">
          <w:pPr>
            <w:pStyle w:val="54675F91B59D43E88503A278C328F438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5D50844330D94BC0AC59198A9635C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A31A-7D60-4DB5-AB38-873910D472DA}"/>
      </w:docPartPr>
      <w:docPartBody>
        <w:p w:rsidR="00000000" w:rsidRDefault="006D5FA6">
          <w:pPr>
            <w:pStyle w:val="5D50844330D94BC0AC59198A9635CCAC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275E07D1507B45E6B1E1F0FF6E03F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2941F-1D58-4A1E-8750-30743D0951F2}"/>
      </w:docPartPr>
      <w:docPartBody>
        <w:p w:rsidR="00000000" w:rsidRDefault="006D5FA6">
          <w:pPr>
            <w:pStyle w:val="275E07D1507B45E6B1E1F0FF6E03F913"/>
          </w:pPr>
          <w:r w:rsidRPr="004D3011">
            <w:rPr>
              <w:lang w:bidi="es-ES"/>
            </w:rPr>
            <w:t>[Describa sus responsabilidades y logros recalcando el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 xml:space="preserve">impacto </w:t>
          </w:r>
          <w:r w:rsidRPr="004D3011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9DD6153C508940BA96005EEC77ED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FCE0E-7BA2-496F-A1A5-66588E28CE75}"/>
      </w:docPartPr>
      <w:docPartBody>
        <w:p w:rsidR="00000000" w:rsidRDefault="006D5FA6">
          <w:pPr>
            <w:pStyle w:val="9DD6153C508940BA96005EEC77ED16DA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CCA4A88E3A2F494E9518D8FC75A63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9B898-B97D-4C62-AEA2-397F4130A6CA}"/>
      </w:docPartPr>
      <w:docPartBody>
        <w:p w:rsidR="00000000" w:rsidRDefault="006D5FA6">
          <w:pPr>
            <w:pStyle w:val="CCA4A88E3A2F494E9518D8FC75A63BF0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8DCE58B08C324903ABBDA18B85C0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410F-2B2E-45D8-9764-836E2F042A47}"/>
      </w:docPartPr>
      <w:docPartBody>
        <w:p w:rsidR="00000000" w:rsidRDefault="006D5FA6">
          <w:pPr>
            <w:pStyle w:val="8DCE58B08C324903ABBDA18B85C06ED3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B3AE347973604D9D88037E57DB7EB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90B69-7D1C-4DAB-9E47-13A7DD3F2893}"/>
      </w:docPartPr>
      <w:docPartBody>
        <w:p w:rsidR="00000000" w:rsidRDefault="006D5FA6">
          <w:pPr>
            <w:pStyle w:val="B3AE347973604D9D88037E57DB7EBA12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9E295911180D49549EC91786553EB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558A-7E9A-4497-8B69-635636317622}"/>
      </w:docPartPr>
      <w:docPartBody>
        <w:p w:rsidR="00000000" w:rsidRDefault="006D5FA6">
          <w:pPr>
            <w:pStyle w:val="9E295911180D49549EC91786553EB312"/>
          </w:pPr>
          <w:r w:rsidRPr="004D3011">
            <w:rPr>
              <w:lang w:bidi="es-ES"/>
            </w:rPr>
            <w:t>[Describa sus responsabilidades y logros recalcando el impacto 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 xml:space="preserve">resultados conseguidos. Puede poner </w:t>
          </w:r>
          <w:r w:rsidRPr="004D3011">
            <w:rPr>
              <w:lang w:bidi="es-ES"/>
            </w:rPr>
            <w:t>ejemplos, pero sea breve.]</w:t>
          </w:r>
        </w:p>
      </w:docPartBody>
    </w:docPart>
    <w:docPart>
      <w:docPartPr>
        <w:name w:val="BAD7FCED28CB4FF88E27871E158E5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6A90-F9D5-465A-A1F0-8009296077DD}"/>
      </w:docPartPr>
      <w:docPartBody>
        <w:p w:rsidR="00000000" w:rsidRDefault="006D5FA6">
          <w:pPr>
            <w:pStyle w:val="BAD7FCED28CB4FF88E27871E158E5D80"/>
          </w:pPr>
          <w:r w:rsidRPr="00776643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A6"/>
    <w:rsid w:val="006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88D79894E345DFA5CA12A31335EFDA">
    <w:name w:val="C988D79894E345DFA5CA12A31335EFDA"/>
  </w:style>
  <w:style w:type="paragraph" w:customStyle="1" w:styleId="0DA60BBE3CE54D47BE764D7558848707">
    <w:name w:val="0DA60BBE3CE54D47BE764D7558848707"/>
  </w:style>
  <w:style w:type="paragraph" w:customStyle="1" w:styleId="6527187CA1A84177A69E401F6521629D">
    <w:name w:val="6527187CA1A84177A69E401F6521629D"/>
  </w:style>
  <w:style w:type="paragraph" w:customStyle="1" w:styleId="61A5D333C6C84F699693E4780D6127BE">
    <w:name w:val="61A5D333C6C84F699693E4780D6127BE"/>
  </w:style>
  <w:style w:type="paragraph" w:customStyle="1" w:styleId="20D85778E3AD47A9B271018003D3BAB4">
    <w:name w:val="20D85778E3AD47A9B271018003D3BAB4"/>
  </w:style>
  <w:style w:type="paragraph" w:customStyle="1" w:styleId="371BDBA13F074831B332E8DED39EF98A">
    <w:name w:val="371BDBA13F074831B332E8DED39EF98A"/>
  </w:style>
  <w:style w:type="paragraph" w:customStyle="1" w:styleId="364EE1F88EDD43FA836CC017EB8F82C0">
    <w:name w:val="364EE1F88EDD43FA836CC017EB8F82C0"/>
  </w:style>
  <w:style w:type="paragraph" w:customStyle="1" w:styleId="8D9DAE2B92284558996B9FBEEA3F3D1E">
    <w:name w:val="8D9DAE2B92284558996B9FBEEA3F3D1E"/>
  </w:style>
  <w:style w:type="paragraph" w:customStyle="1" w:styleId="15AE26F7985B4489AF2C15BE12D7E096">
    <w:name w:val="15AE26F7985B4489AF2C15BE12D7E096"/>
  </w:style>
  <w:style w:type="paragraph" w:customStyle="1" w:styleId="371BB7C3186A4886B702FE2EDB7C0F17">
    <w:name w:val="371BB7C3186A4886B702FE2EDB7C0F17"/>
  </w:style>
  <w:style w:type="paragraph" w:customStyle="1" w:styleId="B8142367D1DB49CD8BDD0638D41F138D">
    <w:name w:val="B8142367D1DB49CD8BDD0638D41F138D"/>
  </w:style>
  <w:style w:type="paragraph" w:customStyle="1" w:styleId="40981DBAA52744FFA3CDC38F95758907">
    <w:name w:val="40981DBAA52744FFA3CDC38F95758907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paragraph" w:customStyle="1" w:styleId="05F5AAE2582B417282B965752988B2E0">
    <w:name w:val="05F5AAE2582B417282B965752988B2E0"/>
  </w:style>
  <w:style w:type="paragraph" w:customStyle="1" w:styleId="293C538FAAB443CC8C07AFEFEB1DF587">
    <w:name w:val="293C538FAAB443CC8C07AFEFEB1DF587"/>
  </w:style>
  <w:style w:type="paragraph" w:customStyle="1" w:styleId="CBA3314ADC7F4BFA8C9329B99AAABFE2">
    <w:name w:val="CBA3314ADC7F4BFA8C9329B99AAABFE2"/>
  </w:style>
  <w:style w:type="paragraph" w:customStyle="1" w:styleId="0C29159270BD4CA9BB26BAB7DEC9E699">
    <w:name w:val="0C29159270BD4CA9BB26BAB7DEC9E699"/>
  </w:style>
  <w:style w:type="paragraph" w:customStyle="1" w:styleId="EF3E7586A5464A2F8D6EF81B9A312A12">
    <w:name w:val="EF3E7586A5464A2F8D6EF81B9A312A12"/>
  </w:style>
  <w:style w:type="paragraph" w:customStyle="1" w:styleId="DCE1758FFAA243EDAAD9327F59328BD7">
    <w:name w:val="DCE1758FFAA243EDAAD9327F59328BD7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30B167CA5104444798C76D3E789AFBDA">
    <w:name w:val="30B167CA5104444798C76D3E789AFBDA"/>
  </w:style>
  <w:style w:type="paragraph" w:customStyle="1" w:styleId="FBBA854769574510A44F08516B1E19CD">
    <w:name w:val="FBBA854769574510A44F08516B1E19CD"/>
  </w:style>
  <w:style w:type="paragraph" w:customStyle="1" w:styleId="07BB4FE18F7B47E3A01CB9503A313FFB">
    <w:name w:val="07BB4FE18F7B47E3A01CB9503A313FFB"/>
  </w:style>
  <w:style w:type="paragraph" w:customStyle="1" w:styleId="5059C107E99C460FAB1E99303FCE8174">
    <w:name w:val="5059C107E99C460FAB1E99303FCE8174"/>
  </w:style>
  <w:style w:type="paragraph" w:customStyle="1" w:styleId="69317A9C00054BA087033E40EF49CDBB">
    <w:name w:val="69317A9C00054BA087033E40EF49CDBB"/>
  </w:style>
  <w:style w:type="paragraph" w:customStyle="1" w:styleId="37A2F2DD92F84206AA8136897C2CEE41">
    <w:name w:val="37A2F2DD92F84206AA8136897C2CEE41"/>
  </w:style>
  <w:style w:type="paragraph" w:customStyle="1" w:styleId="242274C0060B4004937D67FBBB7753D9">
    <w:name w:val="242274C0060B4004937D67FBBB7753D9"/>
  </w:style>
  <w:style w:type="paragraph" w:customStyle="1" w:styleId="EE551C123F7B48A79D68D7CABEC22B1E">
    <w:name w:val="EE551C123F7B48A79D68D7CABEC22B1E"/>
  </w:style>
  <w:style w:type="paragraph" w:customStyle="1" w:styleId="42EEEFC9BCCB43D0A2FC84276E3F6F7D">
    <w:name w:val="42EEEFC9BCCB43D0A2FC84276E3F6F7D"/>
  </w:style>
  <w:style w:type="paragraph" w:customStyle="1" w:styleId="88C8D8E226C24CCAB808F6F43987CE22">
    <w:name w:val="88C8D8E226C24CCAB808F6F43987CE22"/>
  </w:style>
  <w:style w:type="paragraph" w:customStyle="1" w:styleId="6A802BA6BAAF4764A268B11BC1DBA004">
    <w:name w:val="6A802BA6BAAF4764A268B11BC1DBA004"/>
  </w:style>
  <w:style w:type="paragraph" w:customStyle="1" w:styleId="D7BEBA59AD9C41F5A03504F9284C3A2D">
    <w:name w:val="D7BEBA59AD9C41F5A03504F9284C3A2D"/>
  </w:style>
  <w:style w:type="paragraph" w:customStyle="1" w:styleId="F358ABD1EC824BC986857C894AA49C0A">
    <w:name w:val="F358ABD1EC824BC986857C894AA49C0A"/>
  </w:style>
  <w:style w:type="paragraph" w:customStyle="1" w:styleId="57CE257BE7C347228F6FDDBA940B03AB">
    <w:name w:val="57CE257BE7C347228F6FDDBA940B03AB"/>
  </w:style>
  <w:style w:type="paragraph" w:customStyle="1" w:styleId="54675F91B59D43E88503A278C328F438">
    <w:name w:val="54675F91B59D43E88503A278C328F438"/>
  </w:style>
  <w:style w:type="paragraph" w:customStyle="1" w:styleId="5D50844330D94BC0AC59198A9635CCAC">
    <w:name w:val="5D50844330D94BC0AC59198A9635CCAC"/>
  </w:style>
  <w:style w:type="paragraph" w:customStyle="1" w:styleId="275E07D1507B45E6B1E1F0FF6E03F913">
    <w:name w:val="275E07D1507B45E6B1E1F0FF6E03F913"/>
  </w:style>
  <w:style w:type="paragraph" w:customStyle="1" w:styleId="9DD6153C508940BA96005EEC77ED16DA">
    <w:name w:val="9DD6153C508940BA96005EEC77ED16DA"/>
  </w:style>
  <w:style w:type="paragraph" w:customStyle="1" w:styleId="CCA4A88E3A2F494E9518D8FC75A63BF0">
    <w:name w:val="CCA4A88E3A2F494E9518D8FC75A63BF0"/>
  </w:style>
  <w:style w:type="paragraph" w:customStyle="1" w:styleId="8DCE58B08C324903ABBDA18B85C06ED3">
    <w:name w:val="8DCE58B08C324903ABBDA18B85C06ED3"/>
  </w:style>
  <w:style w:type="paragraph" w:customStyle="1" w:styleId="B3AE347973604D9D88037E57DB7EBA12">
    <w:name w:val="B3AE347973604D9D88037E57DB7EBA12"/>
  </w:style>
  <w:style w:type="paragraph" w:customStyle="1" w:styleId="9E295911180D49549EC91786553EB312">
    <w:name w:val="9E295911180D49549EC91786553EB312"/>
  </w:style>
  <w:style w:type="paragraph" w:customStyle="1" w:styleId="BAD7FCED28CB4FF88E27871E158E5D80">
    <w:name w:val="BAD7FCED28CB4FF88E27871E158E5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2022-08-25T00:58:00Z</dcterms:created>
  <dcterms:modified xsi:type="dcterms:W3CDTF">2022-08-25T05:33:00Z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